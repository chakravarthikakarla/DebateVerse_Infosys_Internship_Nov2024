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37256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2AFC1BB5" wp14:editId="24BFC54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615FD6C" w14:textId="16A6EAF7" w:rsidR="00C6554A" w:rsidRDefault="007C2460" w:rsidP="00C6554A">
      <w:pPr>
        <w:pStyle w:val="Title"/>
      </w:pPr>
      <w:r>
        <w:t>Infosys Internship Program</w:t>
      </w:r>
    </w:p>
    <w:p w14:paraId="34A7EA35" w14:textId="2C0665B2" w:rsidR="00C6554A" w:rsidRPr="00D5413C" w:rsidRDefault="007C2460" w:rsidP="00C6554A">
      <w:pPr>
        <w:pStyle w:val="Subtitle"/>
      </w:pPr>
      <w:r>
        <w:t>Project: debate-verse</w:t>
      </w:r>
    </w:p>
    <w:p w14:paraId="28D0C228" w14:textId="33846500" w:rsidR="00C6554A" w:rsidRDefault="007C2460" w:rsidP="00C6554A">
      <w:pPr>
        <w:pStyle w:val="ContactInfo"/>
      </w:pPr>
      <w:r>
        <w:t>Mohit Singh</w:t>
      </w:r>
      <w:r w:rsidR="00C6554A">
        <w:t xml:space="preserve"> | </w:t>
      </w:r>
      <w:r>
        <w:t>msakra000@gmail.com</w:t>
      </w:r>
      <w:r w:rsidR="00C6554A">
        <w:t xml:space="preserve"> |</w:t>
      </w:r>
      <w:r w:rsidR="00C6554A" w:rsidRPr="00D5413C">
        <w:t xml:space="preserve"> </w:t>
      </w:r>
      <w:r>
        <w:t>12/31/2024</w:t>
      </w:r>
      <w:r w:rsidR="00C6554A">
        <w:br w:type="page"/>
      </w:r>
    </w:p>
    <w:p w14:paraId="5143A273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lastRenderedPageBreak/>
        <w:t>DebateVerse</w:t>
      </w:r>
    </w:p>
    <w:p w14:paraId="2ABBF636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Introduction</w:t>
      </w:r>
    </w:p>
    <w:p w14:paraId="18BD6B67" w14:textId="77777777" w:rsidR="007C2460" w:rsidRDefault="007C2460" w:rsidP="007C2460">
      <w:r w:rsidRPr="007C2460">
        <w:rPr>
          <w:b/>
          <w:bCs/>
        </w:rPr>
        <w:t>Objective</w:t>
      </w:r>
      <w:r w:rsidRPr="007C2460">
        <w:t>: DebateVerse is a web-based platform that allows users to engage in structured debates on various topics, fostering critical thinking and discussion.</w:t>
      </w:r>
    </w:p>
    <w:p w14:paraId="0881EB89" w14:textId="35CE1CCB" w:rsidR="007C2460" w:rsidRPr="007C2460" w:rsidRDefault="007C2460" w:rsidP="007C2460">
      <w:r w:rsidRPr="007C2460">
        <w:pict w14:anchorId="6F60633B">
          <v:rect id="_x0000_i1709" style="width:0;height:1.5pt" o:hralign="center" o:hrstd="t" o:hr="t" fillcolor="#a0a0a0" stroked="f"/>
        </w:pict>
      </w:r>
    </w:p>
    <w:p w14:paraId="7B358929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Features</w:t>
      </w:r>
    </w:p>
    <w:p w14:paraId="4FDBD20B" w14:textId="77777777" w:rsidR="007C2460" w:rsidRPr="007C2460" w:rsidRDefault="007C2460" w:rsidP="007C2460">
      <w:pPr>
        <w:numPr>
          <w:ilvl w:val="0"/>
          <w:numId w:val="16"/>
        </w:numPr>
      </w:pPr>
      <w:r w:rsidRPr="007C2460">
        <w:t>User Authentication (Sign-Up, Login, and Role-Based Access Control)</w:t>
      </w:r>
    </w:p>
    <w:p w14:paraId="3F15DC6B" w14:textId="5CA7851B" w:rsidR="007C2460" w:rsidRPr="007C2460" w:rsidRDefault="007C2460" w:rsidP="007C2460">
      <w:pPr>
        <w:numPr>
          <w:ilvl w:val="0"/>
          <w:numId w:val="16"/>
        </w:numPr>
      </w:pPr>
      <w:r w:rsidRPr="007C2460">
        <w:t>Create and Join Debate</w:t>
      </w:r>
      <w:r>
        <w:t xml:space="preserve"> </w:t>
      </w:r>
    </w:p>
    <w:p w14:paraId="44B5C857" w14:textId="2D9747DC" w:rsidR="007C2460" w:rsidRDefault="007C2460" w:rsidP="007C2460">
      <w:pPr>
        <w:numPr>
          <w:ilvl w:val="0"/>
          <w:numId w:val="16"/>
        </w:numPr>
      </w:pPr>
      <w:r w:rsidRPr="007C2460">
        <w:t>Real-Tim</w:t>
      </w:r>
      <w:r>
        <w:t xml:space="preserve">e </w:t>
      </w:r>
      <w:r w:rsidRPr="007C2460">
        <w:t>Voting</w:t>
      </w:r>
    </w:p>
    <w:p w14:paraId="04420584" w14:textId="1AF0ED99" w:rsidR="002E5E1A" w:rsidRDefault="002E5E1A" w:rsidP="007C2460">
      <w:pPr>
        <w:numPr>
          <w:ilvl w:val="0"/>
          <w:numId w:val="16"/>
        </w:numPr>
      </w:pPr>
      <w:r>
        <w:t>Filtering Debates and Users</w:t>
      </w:r>
    </w:p>
    <w:p w14:paraId="5A73A097" w14:textId="124E88B3" w:rsidR="007C2460" w:rsidRPr="007C2460" w:rsidRDefault="007C2460" w:rsidP="007C2460">
      <w:pPr>
        <w:numPr>
          <w:ilvl w:val="0"/>
          <w:numId w:val="16"/>
        </w:numPr>
      </w:pPr>
      <w:r>
        <w:t>Manage Users and Debates</w:t>
      </w:r>
    </w:p>
    <w:p w14:paraId="2C990F11" w14:textId="77777777" w:rsidR="007C2460" w:rsidRPr="007C2460" w:rsidRDefault="007C2460" w:rsidP="007C2460">
      <w:pPr>
        <w:numPr>
          <w:ilvl w:val="0"/>
          <w:numId w:val="16"/>
        </w:numPr>
      </w:pPr>
      <w:r w:rsidRPr="007C2460">
        <w:t>Analytics for Debates (e.g., participant statistics, voting outcomes)</w:t>
      </w:r>
    </w:p>
    <w:p w14:paraId="06E3D3EC" w14:textId="77777777" w:rsidR="007C2460" w:rsidRPr="007C2460" w:rsidRDefault="007C2460" w:rsidP="007C2460">
      <w:r w:rsidRPr="007C2460">
        <w:pict w14:anchorId="5FCBD215">
          <v:rect id="_x0000_i1710" style="width:0;height:1.5pt" o:hralign="center" o:hrstd="t" o:hr="t" fillcolor="#a0a0a0" stroked="f"/>
        </w:pict>
      </w:r>
    </w:p>
    <w:p w14:paraId="6D45C8EB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Technology Stack</w:t>
      </w:r>
    </w:p>
    <w:p w14:paraId="2939C473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Frontend:</w:t>
      </w:r>
    </w:p>
    <w:p w14:paraId="28324AF8" w14:textId="77777777" w:rsidR="007C2460" w:rsidRPr="007C2460" w:rsidRDefault="007C2460" w:rsidP="007C2460">
      <w:pPr>
        <w:numPr>
          <w:ilvl w:val="0"/>
          <w:numId w:val="17"/>
        </w:numPr>
      </w:pPr>
      <w:r w:rsidRPr="007C2460">
        <w:rPr>
          <w:b/>
          <w:bCs/>
        </w:rPr>
        <w:t>Framework</w:t>
      </w:r>
      <w:r w:rsidRPr="007C2460">
        <w:t>: Angular</w:t>
      </w:r>
    </w:p>
    <w:p w14:paraId="2C72C1BE" w14:textId="77777777" w:rsidR="007C2460" w:rsidRPr="007C2460" w:rsidRDefault="007C2460" w:rsidP="007C2460">
      <w:pPr>
        <w:numPr>
          <w:ilvl w:val="0"/>
          <w:numId w:val="17"/>
        </w:numPr>
      </w:pPr>
      <w:r w:rsidRPr="007C2460">
        <w:rPr>
          <w:b/>
          <w:bCs/>
        </w:rPr>
        <w:t>Libraries</w:t>
      </w:r>
      <w:r w:rsidRPr="007C2460">
        <w:t xml:space="preserve">: </w:t>
      </w:r>
    </w:p>
    <w:p w14:paraId="497F71F6" w14:textId="77777777" w:rsidR="007C2460" w:rsidRPr="007C2460" w:rsidRDefault="007C2460" w:rsidP="007C2460">
      <w:pPr>
        <w:numPr>
          <w:ilvl w:val="1"/>
          <w:numId w:val="17"/>
        </w:numPr>
      </w:pPr>
      <w:r w:rsidRPr="007C2460">
        <w:t>Angular Material (for UI components)</w:t>
      </w:r>
    </w:p>
    <w:p w14:paraId="3943BF56" w14:textId="77777777" w:rsidR="007C2460" w:rsidRPr="007C2460" w:rsidRDefault="007C2460" w:rsidP="007C2460">
      <w:pPr>
        <w:numPr>
          <w:ilvl w:val="1"/>
          <w:numId w:val="17"/>
        </w:numPr>
      </w:pPr>
      <w:r w:rsidRPr="007C2460">
        <w:t>ngx-toastr (for notifications)</w:t>
      </w:r>
    </w:p>
    <w:p w14:paraId="77101F54" w14:textId="77777777" w:rsidR="007C2460" w:rsidRPr="007C2460" w:rsidRDefault="007C2460" w:rsidP="007C2460">
      <w:pPr>
        <w:numPr>
          <w:ilvl w:val="1"/>
          <w:numId w:val="17"/>
        </w:numPr>
      </w:pPr>
      <w:r w:rsidRPr="007C2460">
        <w:t>ngx-pagination (for paginated views)</w:t>
      </w:r>
    </w:p>
    <w:p w14:paraId="408ED898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Backend:</w:t>
      </w:r>
    </w:p>
    <w:p w14:paraId="43181B75" w14:textId="77777777" w:rsidR="007C2460" w:rsidRPr="007C2460" w:rsidRDefault="007C2460" w:rsidP="007C2460">
      <w:pPr>
        <w:numPr>
          <w:ilvl w:val="0"/>
          <w:numId w:val="18"/>
        </w:numPr>
      </w:pPr>
      <w:r w:rsidRPr="007C2460">
        <w:rPr>
          <w:b/>
          <w:bCs/>
        </w:rPr>
        <w:t>Framework</w:t>
      </w:r>
      <w:r w:rsidRPr="007C2460">
        <w:t>: Spring Boot</w:t>
      </w:r>
    </w:p>
    <w:p w14:paraId="0EE221FC" w14:textId="77777777" w:rsidR="007C2460" w:rsidRPr="007C2460" w:rsidRDefault="007C2460" w:rsidP="007C2460">
      <w:pPr>
        <w:numPr>
          <w:ilvl w:val="0"/>
          <w:numId w:val="18"/>
        </w:numPr>
      </w:pPr>
      <w:r w:rsidRPr="007C2460">
        <w:rPr>
          <w:b/>
          <w:bCs/>
        </w:rPr>
        <w:t>Libraries</w:t>
      </w:r>
      <w:r w:rsidRPr="007C2460">
        <w:t xml:space="preserve">: </w:t>
      </w:r>
    </w:p>
    <w:p w14:paraId="143E8928" w14:textId="77777777" w:rsidR="007C2460" w:rsidRPr="007C2460" w:rsidRDefault="007C2460" w:rsidP="007C2460">
      <w:pPr>
        <w:numPr>
          <w:ilvl w:val="1"/>
          <w:numId w:val="18"/>
        </w:numPr>
      </w:pPr>
      <w:r w:rsidRPr="007C2460">
        <w:t>Spring Security (for authentication and authorization)</w:t>
      </w:r>
    </w:p>
    <w:p w14:paraId="7E90B8C0" w14:textId="509D1670" w:rsidR="007C2460" w:rsidRPr="007C2460" w:rsidRDefault="007C2460" w:rsidP="007C2460">
      <w:pPr>
        <w:numPr>
          <w:ilvl w:val="1"/>
          <w:numId w:val="18"/>
        </w:numPr>
      </w:pPr>
      <w:r w:rsidRPr="007C2460">
        <w:t>Spring Data JPA (for database interaction)</w:t>
      </w:r>
    </w:p>
    <w:p w14:paraId="110C88E7" w14:textId="77777777" w:rsidR="007C2460" w:rsidRPr="007C2460" w:rsidRDefault="007C2460" w:rsidP="007C2460">
      <w:pPr>
        <w:numPr>
          <w:ilvl w:val="1"/>
          <w:numId w:val="18"/>
        </w:numPr>
      </w:pPr>
      <w:r w:rsidRPr="007C2460">
        <w:t>Hibernate Validator (for data validation)</w:t>
      </w:r>
    </w:p>
    <w:p w14:paraId="32713211" w14:textId="77777777" w:rsidR="007C2460" w:rsidRDefault="007C2460" w:rsidP="007C2460">
      <w:pPr>
        <w:rPr>
          <w:b/>
          <w:bCs/>
        </w:rPr>
      </w:pPr>
    </w:p>
    <w:p w14:paraId="28ECAFCE" w14:textId="5691CCF8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Database:</w:t>
      </w:r>
    </w:p>
    <w:p w14:paraId="1B2139EB" w14:textId="77777777" w:rsidR="007C2460" w:rsidRPr="007C2460" w:rsidRDefault="007C2460" w:rsidP="007C2460">
      <w:pPr>
        <w:numPr>
          <w:ilvl w:val="0"/>
          <w:numId w:val="19"/>
        </w:numPr>
      </w:pPr>
      <w:r w:rsidRPr="007C2460">
        <w:t>MySQL</w:t>
      </w:r>
    </w:p>
    <w:p w14:paraId="64B7BC2B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Tools:</w:t>
      </w:r>
    </w:p>
    <w:p w14:paraId="77BAA89E" w14:textId="77777777" w:rsidR="007C2460" w:rsidRPr="007C2460" w:rsidRDefault="007C2460" w:rsidP="007C2460">
      <w:pPr>
        <w:numPr>
          <w:ilvl w:val="0"/>
          <w:numId w:val="20"/>
        </w:numPr>
      </w:pPr>
      <w:r w:rsidRPr="007C2460">
        <w:t>Postman (for API testing)</w:t>
      </w:r>
    </w:p>
    <w:p w14:paraId="0D2E4F90" w14:textId="77777777" w:rsidR="007C2460" w:rsidRPr="007C2460" w:rsidRDefault="007C2460" w:rsidP="007C2460">
      <w:pPr>
        <w:numPr>
          <w:ilvl w:val="0"/>
          <w:numId w:val="20"/>
        </w:numPr>
      </w:pPr>
      <w:r w:rsidRPr="007C2460">
        <w:t>GitHub (for version control)</w:t>
      </w:r>
    </w:p>
    <w:p w14:paraId="44AEFF36" w14:textId="77777777" w:rsidR="007C2460" w:rsidRPr="007C2460" w:rsidRDefault="007C2460" w:rsidP="007C2460">
      <w:r w:rsidRPr="007C2460">
        <w:pict w14:anchorId="29474F04">
          <v:rect id="_x0000_i1711" style="width:0;height:1.5pt" o:hralign="center" o:hrstd="t" o:hr="t" fillcolor="#a0a0a0" stroked="f"/>
        </w:pict>
      </w:r>
    </w:p>
    <w:p w14:paraId="0881816E" w14:textId="77777777" w:rsidR="007C2460" w:rsidRDefault="007C2460" w:rsidP="007C2460">
      <w:pPr>
        <w:rPr>
          <w:b/>
          <w:bCs/>
        </w:rPr>
      </w:pPr>
      <w:r w:rsidRPr="007C2460">
        <w:rPr>
          <w:b/>
          <w:bCs/>
        </w:rPr>
        <w:t>Architecture Diagram</w:t>
      </w:r>
    </w:p>
    <w:p w14:paraId="15177FDF" w14:textId="77777777" w:rsidR="007C2460" w:rsidRPr="007C2460" w:rsidRDefault="007C2460" w:rsidP="007C2460">
      <w:pPr>
        <w:rPr>
          <w:b/>
          <w:bCs/>
        </w:rPr>
      </w:pPr>
    </w:p>
    <w:p w14:paraId="00641DBA" w14:textId="77777777" w:rsidR="007C2460" w:rsidRDefault="007C2460" w:rsidP="007C2460">
      <w:r>
        <w:rPr>
          <w:noProof/>
        </w:rPr>
        <w:drawing>
          <wp:inline distT="0" distB="0" distL="0" distR="0" wp14:anchorId="59638F82" wp14:editId="77C7933A">
            <wp:extent cx="1847850" cy="2466975"/>
            <wp:effectExtent l="0" t="0" r="0" b="9525"/>
            <wp:docPr id="68196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6536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6D82" w14:textId="41915B30" w:rsidR="007C2460" w:rsidRPr="007C2460" w:rsidRDefault="007C2460" w:rsidP="007C2460">
      <w:r w:rsidRPr="007C2460">
        <w:pict w14:anchorId="2FAF08B2">
          <v:rect id="_x0000_i1712" style="width:0;height:1.5pt" o:hralign="center" o:hrstd="t" o:hr="t" fillcolor="#a0a0a0" stroked="f"/>
        </w:pict>
      </w:r>
    </w:p>
    <w:p w14:paraId="508693E1" w14:textId="77777777" w:rsidR="007C2460" w:rsidRDefault="007C2460" w:rsidP="007C2460">
      <w:pPr>
        <w:rPr>
          <w:b/>
          <w:bCs/>
        </w:rPr>
      </w:pPr>
    </w:p>
    <w:p w14:paraId="23E6ECE8" w14:textId="77777777" w:rsidR="007C2460" w:rsidRDefault="007C2460" w:rsidP="007C2460">
      <w:pPr>
        <w:rPr>
          <w:b/>
          <w:bCs/>
        </w:rPr>
      </w:pPr>
    </w:p>
    <w:p w14:paraId="4C54B4D5" w14:textId="77777777" w:rsidR="007C2460" w:rsidRDefault="007C2460" w:rsidP="007C2460">
      <w:pPr>
        <w:rPr>
          <w:b/>
          <w:bCs/>
        </w:rPr>
      </w:pPr>
    </w:p>
    <w:p w14:paraId="6244234A" w14:textId="77777777" w:rsidR="007C2460" w:rsidRDefault="007C2460" w:rsidP="007C2460">
      <w:pPr>
        <w:rPr>
          <w:b/>
          <w:bCs/>
        </w:rPr>
      </w:pPr>
    </w:p>
    <w:p w14:paraId="17C7BCB8" w14:textId="77777777" w:rsidR="007C2460" w:rsidRDefault="007C2460" w:rsidP="007C2460">
      <w:pPr>
        <w:rPr>
          <w:b/>
          <w:bCs/>
        </w:rPr>
      </w:pPr>
    </w:p>
    <w:p w14:paraId="5BA883D6" w14:textId="77777777" w:rsidR="007C2460" w:rsidRDefault="007C2460" w:rsidP="007C2460">
      <w:pPr>
        <w:rPr>
          <w:b/>
          <w:bCs/>
        </w:rPr>
      </w:pPr>
    </w:p>
    <w:p w14:paraId="42B29BEC" w14:textId="77777777" w:rsidR="007C2460" w:rsidRDefault="007C2460" w:rsidP="007C2460">
      <w:pPr>
        <w:rPr>
          <w:b/>
          <w:bCs/>
        </w:rPr>
      </w:pPr>
    </w:p>
    <w:p w14:paraId="73F4211D" w14:textId="77777777" w:rsidR="007C2460" w:rsidRDefault="007C2460" w:rsidP="007C2460">
      <w:pPr>
        <w:rPr>
          <w:b/>
          <w:bCs/>
        </w:rPr>
      </w:pPr>
    </w:p>
    <w:p w14:paraId="4F67F675" w14:textId="57766456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API Endpoints</w:t>
      </w:r>
    </w:p>
    <w:p w14:paraId="00B31C45" w14:textId="17ED2BBB" w:rsidR="007C2460" w:rsidRPr="007C2460" w:rsidRDefault="007C2460" w:rsidP="007C2460">
      <w:r>
        <w:rPr>
          <w:noProof/>
        </w:rPr>
        <w:drawing>
          <wp:inline distT="0" distB="0" distL="0" distR="0" wp14:anchorId="00B35232" wp14:editId="0D6D2765">
            <wp:extent cx="3513124" cy="6096528"/>
            <wp:effectExtent l="0" t="0" r="0" b="0"/>
            <wp:docPr id="134690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3937" name="Picture 13469039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460">
        <w:pict w14:anchorId="68ED7000">
          <v:rect id="_x0000_i1713" style="width:0;height:1.5pt" o:hralign="center" o:hrstd="t" o:hr="t" fillcolor="#a0a0a0" stroked="f"/>
        </w:pict>
      </w:r>
    </w:p>
    <w:p w14:paraId="469D3E9B" w14:textId="77777777" w:rsidR="007C2460" w:rsidRDefault="007C2460" w:rsidP="007C2460">
      <w:pPr>
        <w:rPr>
          <w:b/>
          <w:bCs/>
        </w:rPr>
      </w:pPr>
    </w:p>
    <w:p w14:paraId="1E0DC236" w14:textId="77777777" w:rsidR="007C2460" w:rsidRDefault="007C2460" w:rsidP="007C2460">
      <w:pPr>
        <w:rPr>
          <w:b/>
          <w:bCs/>
        </w:rPr>
      </w:pPr>
    </w:p>
    <w:p w14:paraId="06AD9C8F" w14:textId="77777777" w:rsidR="007C2460" w:rsidRDefault="007C2460" w:rsidP="007C2460">
      <w:pPr>
        <w:rPr>
          <w:b/>
          <w:bCs/>
        </w:rPr>
      </w:pPr>
    </w:p>
    <w:p w14:paraId="55A2833E" w14:textId="77777777" w:rsidR="007C2460" w:rsidRDefault="007C2460" w:rsidP="007C2460">
      <w:pPr>
        <w:rPr>
          <w:b/>
          <w:bCs/>
        </w:rPr>
      </w:pPr>
    </w:p>
    <w:p w14:paraId="72502934" w14:textId="4D5BCBB3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Screenshots</w:t>
      </w:r>
    </w:p>
    <w:p w14:paraId="08499B31" w14:textId="77777777" w:rsidR="007C2460" w:rsidRPr="007C2460" w:rsidRDefault="007C2460" w:rsidP="007C2460">
      <w:r w:rsidRPr="007C2460">
        <w:t>(Include clear screenshots of the following pages with captions):</w:t>
      </w:r>
    </w:p>
    <w:p w14:paraId="6B96CC4E" w14:textId="189CDFF7" w:rsidR="007C2460" w:rsidRPr="007C2460" w:rsidRDefault="007C2460" w:rsidP="00693139">
      <w:pPr>
        <w:numPr>
          <w:ilvl w:val="0"/>
          <w:numId w:val="22"/>
        </w:numPr>
      </w:pPr>
      <w:r w:rsidRPr="007C2460">
        <w:rPr>
          <w:b/>
          <w:bCs/>
        </w:rPr>
        <w:t>Debate Creation Page</w:t>
      </w:r>
    </w:p>
    <w:p w14:paraId="60A9AD45" w14:textId="2559A528" w:rsidR="007C2460" w:rsidRPr="007C2460" w:rsidRDefault="007C2460" w:rsidP="007C2460">
      <w:pPr>
        <w:ind w:left="360"/>
      </w:pPr>
      <w:r>
        <w:rPr>
          <w:noProof/>
        </w:rPr>
        <w:drawing>
          <wp:inline distT="0" distB="0" distL="0" distR="0" wp14:anchorId="7B21AE8B" wp14:editId="4D8D2993">
            <wp:extent cx="5486400" cy="2506345"/>
            <wp:effectExtent l="0" t="0" r="0" b="8255"/>
            <wp:docPr id="198211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1534" name="Picture 1982115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6AA" w14:textId="77777777" w:rsidR="007C2460" w:rsidRPr="007C2460" w:rsidRDefault="007C2460" w:rsidP="007C2460">
      <w:pPr>
        <w:numPr>
          <w:ilvl w:val="0"/>
          <w:numId w:val="22"/>
        </w:numPr>
      </w:pPr>
      <w:r w:rsidRPr="007C2460">
        <w:rPr>
          <w:b/>
          <w:bCs/>
        </w:rPr>
        <w:t>Debate Room Page</w:t>
      </w:r>
    </w:p>
    <w:p w14:paraId="13C3F53D" w14:textId="2C0293A8" w:rsidR="007C2460" w:rsidRDefault="007C2460" w:rsidP="007C2460">
      <w:pPr>
        <w:ind w:left="360"/>
      </w:pPr>
      <w:r>
        <w:rPr>
          <w:noProof/>
        </w:rPr>
        <w:drawing>
          <wp:inline distT="0" distB="0" distL="0" distR="0" wp14:anchorId="79E7531E" wp14:editId="4EB33F38">
            <wp:extent cx="5486400" cy="2506345"/>
            <wp:effectExtent l="0" t="0" r="0" b="8255"/>
            <wp:docPr id="396940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0326" name="Picture 3969403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FD5E" w14:textId="77777777" w:rsidR="007C2460" w:rsidRDefault="007C2460" w:rsidP="007C2460">
      <w:pPr>
        <w:ind w:left="360"/>
      </w:pPr>
    </w:p>
    <w:p w14:paraId="63A174D1" w14:textId="77777777" w:rsidR="007C2460" w:rsidRDefault="007C2460" w:rsidP="007C2460">
      <w:pPr>
        <w:ind w:left="360"/>
      </w:pPr>
    </w:p>
    <w:p w14:paraId="046C9C6F" w14:textId="77777777" w:rsidR="007C2460" w:rsidRDefault="007C2460" w:rsidP="007C2460">
      <w:pPr>
        <w:ind w:left="360"/>
      </w:pPr>
    </w:p>
    <w:p w14:paraId="5D2E7845" w14:textId="77777777" w:rsidR="007C2460" w:rsidRDefault="007C2460" w:rsidP="007C2460">
      <w:pPr>
        <w:ind w:left="360"/>
      </w:pPr>
    </w:p>
    <w:p w14:paraId="677673EC" w14:textId="77777777" w:rsidR="007C2460" w:rsidRPr="007C2460" w:rsidRDefault="007C2460" w:rsidP="007C2460">
      <w:pPr>
        <w:ind w:left="360"/>
      </w:pPr>
    </w:p>
    <w:p w14:paraId="1BF441A5" w14:textId="0DA6406E" w:rsidR="007C2460" w:rsidRPr="007C2460" w:rsidRDefault="007C2460" w:rsidP="007C2460">
      <w:pPr>
        <w:numPr>
          <w:ilvl w:val="0"/>
          <w:numId w:val="22"/>
        </w:numPr>
      </w:pPr>
      <w:r w:rsidRPr="007C2460">
        <w:rPr>
          <w:b/>
          <w:bCs/>
        </w:rPr>
        <w:t xml:space="preserve">User </w:t>
      </w:r>
      <w:r>
        <w:rPr>
          <w:b/>
          <w:bCs/>
        </w:rPr>
        <w:t>Debates</w:t>
      </w:r>
    </w:p>
    <w:p w14:paraId="7C776481" w14:textId="3E3CD4A5" w:rsidR="007C2460" w:rsidRDefault="007C2460" w:rsidP="007C2460">
      <w:pPr>
        <w:ind w:left="360"/>
      </w:pPr>
      <w:r>
        <w:rPr>
          <w:noProof/>
        </w:rPr>
        <w:drawing>
          <wp:inline distT="0" distB="0" distL="0" distR="0" wp14:anchorId="3EB681D4" wp14:editId="7C39C122">
            <wp:extent cx="5486400" cy="2506345"/>
            <wp:effectExtent l="0" t="0" r="0" b="8255"/>
            <wp:docPr id="1800956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6774" name="Picture 18009567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3A08" w14:textId="77777777" w:rsidR="007C2460" w:rsidRDefault="007C2460" w:rsidP="007C2460">
      <w:pPr>
        <w:ind w:left="360"/>
      </w:pPr>
    </w:p>
    <w:p w14:paraId="3C4B4461" w14:textId="6EFE245A" w:rsidR="007C2460" w:rsidRDefault="007C2460" w:rsidP="007C2460">
      <w:pPr>
        <w:pStyle w:val="ListParagraph"/>
        <w:numPr>
          <w:ilvl w:val="0"/>
          <w:numId w:val="22"/>
        </w:numPr>
      </w:pPr>
      <w:r>
        <w:t>Debates</w:t>
      </w:r>
    </w:p>
    <w:p w14:paraId="02EA699A" w14:textId="5274DA65" w:rsidR="007C2460" w:rsidRDefault="007C2460" w:rsidP="007C2460">
      <w:pPr>
        <w:ind w:left="360"/>
      </w:pPr>
      <w:r>
        <w:rPr>
          <w:noProof/>
        </w:rPr>
        <w:drawing>
          <wp:inline distT="0" distB="0" distL="0" distR="0" wp14:anchorId="67EB2517" wp14:editId="626FF5E8">
            <wp:extent cx="5486400" cy="2506345"/>
            <wp:effectExtent l="0" t="0" r="0" b="8255"/>
            <wp:docPr id="1653097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97219" name="Picture 1653097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110A" w14:textId="3EA2AB9D" w:rsidR="007C2460" w:rsidRDefault="007C2460" w:rsidP="007C2460">
      <w:pPr>
        <w:ind w:left="360"/>
      </w:pPr>
      <w:r>
        <w:rPr>
          <w:noProof/>
        </w:rPr>
        <w:lastRenderedPageBreak/>
        <w:drawing>
          <wp:inline distT="0" distB="0" distL="0" distR="0" wp14:anchorId="019E85F3" wp14:editId="644266D5">
            <wp:extent cx="5486400" cy="2506345"/>
            <wp:effectExtent l="0" t="0" r="0" b="8255"/>
            <wp:docPr id="1090865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5911" name="Picture 10908659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4ACA" w14:textId="09E1BF72" w:rsidR="007C2460" w:rsidRDefault="002E5E1A" w:rsidP="007C2460">
      <w:pPr>
        <w:pStyle w:val="ListParagraph"/>
        <w:numPr>
          <w:ilvl w:val="0"/>
          <w:numId w:val="22"/>
        </w:numPr>
      </w:pPr>
      <w:r>
        <w:t>Users</w:t>
      </w:r>
    </w:p>
    <w:p w14:paraId="4F120E91" w14:textId="5E5F48D3" w:rsidR="002E5E1A" w:rsidRDefault="002E5E1A" w:rsidP="002E5E1A">
      <w:pPr>
        <w:ind w:left="360"/>
      </w:pPr>
      <w:r>
        <w:rPr>
          <w:noProof/>
        </w:rPr>
        <w:drawing>
          <wp:inline distT="0" distB="0" distL="0" distR="0" wp14:anchorId="0879B83F" wp14:editId="27D7CC6B">
            <wp:extent cx="5486400" cy="2506345"/>
            <wp:effectExtent l="0" t="0" r="0" b="8255"/>
            <wp:docPr id="302800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00330" name="Picture 3028003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F673" w14:textId="77777777" w:rsidR="007C2460" w:rsidRPr="007C2460" w:rsidRDefault="007C2460" w:rsidP="007C2460">
      <w:pPr>
        <w:ind w:left="360"/>
      </w:pPr>
    </w:p>
    <w:p w14:paraId="04871F07" w14:textId="77777777" w:rsidR="007C2460" w:rsidRPr="007C2460" w:rsidRDefault="007C2460" w:rsidP="007C2460">
      <w:r w:rsidRPr="007C2460">
        <w:pict w14:anchorId="77EE99F2">
          <v:rect id="_x0000_i1714" style="width:0;height:1.5pt" o:hralign="center" o:hrstd="t" o:hr="t" fillcolor="#a0a0a0" stroked="f"/>
        </w:pict>
      </w:r>
    </w:p>
    <w:p w14:paraId="3F9B0D56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t>Future Scope</w:t>
      </w:r>
    </w:p>
    <w:p w14:paraId="3A5B672C" w14:textId="77777777" w:rsidR="007C2460" w:rsidRDefault="007C2460" w:rsidP="007C2460">
      <w:pPr>
        <w:numPr>
          <w:ilvl w:val="0"/>
          <w:numId w:val="24"/>
        </w:numPr>
      </w:pPr>
      <w:r w:rsidRPr="007C2460">
        <w:t>Mobile App Integration</w:t>
      </w:r>
    </w:p>
    <w:p w14:paraId="26DECAA0" w14:textId="4B61ACCC" w:rsidR="007C2460" w:rsidRPr="007C2460" w:rsidRDefault="007C2460" w:rsidP="007C2460">
      <w:pPr>
        <w:numPr>
          <w:ilvl w:val="0"/>
          <w:numId w:val="24"/>
        </w:numPr>
      </w:pPr>
      <w:r>
        <w:t>Real Time Updates</w:t>
      </w:r>
    </w:p>
    <w:p w14:paraId="5F91CF09" w14:textId="77777777" w:rsidR="007C2460" w:rsidRPr="007C2460" w:rsidRDefault="007C2460" w:rsidP="007C2460">
      <w:pPr>
        <w:numPr>
          <w:ilvl w:val="0"/>
          <w:numId w:val="24"/>
        </w:numPr>
      </w:pPr>
      <w:r w:rsidRPr="007C2460">
        <w:t>Advanced Analytics (e.g., sentiment analysis for debates)</w:t>
      </w:r>
    </w:p>
    <w:p w14:paraId="77C0741E" w14:textId="77777777" w:rsidR="007C2460" w:rsidRPr="007C2460" w:rsidRDefault="007C2460" w:rsidP="007C2460">
      <w:pPr>
        <w:numPr>
          <w:ilvl w:val="0"/>
          <w:numId w:val="24"/>
        </w:numPr>
      </w:pPr>
      <w:r w:rsidRPr="007C2460">
        <w:t>Multi-language Support</w:t>
      </w:r>
    </w:p>
    <w:p w14:paraId="2D3399A9" w14:textId="77777777" w:rsidR="007C2460" w:rsidRPr="007C2460" w:rsidRDefault="007C2460" w:rsidP="007C2460">
      <w:r w:rsidRPr="007C2460">
        <w:pict w14:anchorId="436E7040">
          <v:rect id="_x0000_i1716" style="width:0;height:1.5pt" o:hralign="center" o:hrstd="t" o:hr="t" fillcolor="#a0a0a0" stroked="f"/>
        </w:pict>
      </w:r>
    </w:p>
    <w:p w14:paraId="2F9ABE7D" w14:textId="77777777" w:rsidR="007C2460" w:rsidRPr="007C2460" w:rsidRDefault="007C2460" w:rsidP="007C2460">
      <w:pPr>
        <w:rPr>
          <w:b/>
          <w:bCs/>
        </w:rPr>
      </w:pPr>
      <w:r w:rsidRPr="007C2460">
        <w:rPr>
          <w:b/>
          <w:bCs/>
        </w:rPr>
        <w:lastRenderedPageBreak/>
        <w:t>Conclusion</w:t>
      </w:r>
    </w:p>
    <w:p w14:paraId="5E8A8FEF" w14:textId="77777777" w:rsidR="007C2460" w:rsidRPr="007C2460" w:rsidRDefault="007C2460" w:rsidP="007C2460">
      <w:r w:rsidRPr="007C2460">
        <w:t>DebateVerse serves as a robust platform for encouraging intellectual discussions and enhancing public speaking skills. It combines powerful technologies to deliver a seamless and interactive user experience.</w:t>
      </w:r>
    </w:p>
    <w:p w14:paraId="179ADC24" w14:textId="6ED27348" w:rsidR="00000000" w:rsidRDefault="00000000"/>
    <w:sectPr w:rsidR="002C74C0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6C01D" w14:textId="77777777" w:rsidR="0070557A" w:rsidRDefault="0070557A" w:rsidP="00C6554A">
      <w:pPr>
        <w:spacing w:before="0" w:after="0" w:line="240" w:lineRule="auto"/>
      </w:pPr>
      <w:r>
        <w:separator/>
      </w:r>
    </w:p>
  </w:endnote>
  <w:endnote w:type="continuationSeparator" w:id="0">
    <w:p w14:paraId="1622006F" w14:textId="77777777" w:rsidR="0070557A" w:rsidRDefault="0070557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5F9FD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9D03F" w14:textId="77777777" w:rsidR="0070557A" w:rsidRDefault="0070557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CCC536A" w14:textId="77777777" w:rsidR="0070557A" w:rsidRDefault="0070557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4E705C"/>
    <w:multiLevelType w:val="multilevel"/>
    <w:tmpl w:val="809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27B657B"/>
    <w:multiLevelType w:val="multilevel"/>
    <w:tmpl w:val="F27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177BC"/>
    <w:multiLevelType w:val="multilevel"/>
    <w:tmpl w:val="6924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D3368"/>
    <w:multiLevelType w:val="multilevel"/>
    <w:tmpl w:val="B3D0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D4FE0"/>
    <w:multiLevelType w:val="multilevel"/>
    <w:tmpl w:val="EF4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A2F9E"/>
    <w:multiLevelType w:val="multilevel"/>
    <w:tmpl w:val="F6D8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DB0C55"/>
    <w:multiLevelType w:val="multilevel"/>
    <w:tmpl w:val="73D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B77F2"/>
    <w:multiLevelType w:val="multilevel"/>
    <w:tmpl w:val="7D7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D2ACE"/>
    <w:multiLevelType w:val="multilevel"/>
    <w:tmpl w:val="AEA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360868">
    <w:abstractNumId w:val="9"/>
  </w:num>
  <w:num w:numId="2" w16cid:durableId="149567169">
    <w:abstractNumId w:val="8"/>
  </w:num>
  <w:num w:numId="3" w16cid:durableId="535315515">
    <w:abstractNumId w:val="8"/>
  </w:num>
  <w:num w:numId="4" w16cid:durableId="1946694714">
    <w:abstractNumId w:val="9"/>
  </w:num>
  <w:num w:numId="5" w16cid:durableId="489953366">
    <w:abstractNumId w:val="18"/>
  </w:num>
  <w:num w:numId="6" w16cid:durableId="439840746">
    <w:abstractNumId w:val="10"/>
  </w:num>
  <w:num w:numId="7" w16cid:durableId="82191361">
    <w:abstractNumId w:val="12"/>
  </w:num>
  <w:num w:numId="8" w16cid:durableId="2029408093">
    <w:abstractNumId w:val="7"/>
  </w:num>
  <w:num w:numId="9" w16cid:durableId="1399015365">
    <w:abstractNumId w:val="6"/>
  </w:num>
  <w:num w:numId="10" w16cid:durableId="1831363807">
    <w:abstractNumId w:val="5"/>
  </w:num>
  <w:num w:numId="11" w16cid:durableId="498228543">
    <w:abstractNumId w:val="4"/>
  </w:num>
  <w:num w:numId="12" w16cid:durableId="207109499">
    <w:abstractNumId w:val="3"/>
  </w:num>
  <w:num w:numId="13" w16cid:durableId="325280204">
    <w:abstractNumId w:val="2"/>
  </w:num>
  <w:num w:numId="14" w16cid:durableId="960914287">
    <w:abstractNumId w:val="1"/>
  </w:num>
  <w:num w:numId="15" w16cid:durableId="1253005919">
    <w:abstractNumId w:val="0"/>
  </w:num>
  <w:num w:numId="16" w16cid:durableId="1458184822">
    <w:abstractNumId w:val="11"/>
  </w:num>
  <w:num w:numId="17" w16cid:durableId="323513866">
    <w:abstractNumId w:val="16"/>
  </w:num>
  <w:num w:numId="18" w16cid:durableId="22437232">
    <w:abstractNumId w:val="14"/>
  </w:num>
  <w:num w:numId="19" w16cid:durableId="593436916">
    <w:abstractNumId w:val="19"/>
  </w:num>
  <w:num w:numId="20" w16cid:durableId="1188759468">
    <w:abstractNumId w:val="20"/>
  </w:num>
  <w:num w:numId="21" w16cid:durableId="1560238967">
    <w:abstractNumId w:val="21"/>
  </w:num>
  <w:num w:numId="22" w16cid:durableId="764692128">
    <w:abstractNumId w:val="13"/>
  </w:num>
  <w:num w:numId="23" w16cid:durableId="469321674">
    <w:abstractNumId w:val="15"/>
  </w:num>
  <w:num w:numId="24" w16cid:durableId="15682211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60"/>
    <w:rsid w:val="002554CD"/>
    <w:rsid w:val="0028494D"/>
    <w:rsid w:val="00293B83"/>
    <w:rsid w:val="002B4294"/>
    <w:rsid w:val="002E5E1A"/>
    <w:rsid w:val="002F1A59"/>
    <w:rsid w:val="00333D0D"/>
    <w:rsid w:val="004C049F"/>
    <w:rsid w:val="005000E2"/>
    <w:rsid w:val="006A3CE7"/>
    <w:rsid w:val="0070557A"/>
    <w:rsid w:val="007C2460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5BE93"/>
  <w15:chartTrackingRefBased/>
  <w15:docId w15:val="{DFEC093B-D079-4BF6-B769-4353B1D8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C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82\AppData\Local\Microsoft\Office\16.0\DTS\en-US%7b670925E8-3F93-42A6-BE8D-AD349AAF46B4%7d\%7bAD79BB16-5B3F-4D3C-B031-3EDE72B0ADF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{AD79BB16-5B3F-4D3C-B031-3EDE72B0ADF2}tf02835058_win32</Template>
  <TotalTime>20</TotalTime>
  <Pages>8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</dc:creator>
  <cp:keywords/>
  <dc:description/>
  <cp:lastModifiedBy>Mohit Singh</cp:lastModifiedBy>
  <cp:revision>1</cp:revision>
  <dcterms:created xsi:type="dcterms:W3CDTF">2024-12-31T12:05:00Z</dcterms:created>
  <dcterms:modified xsi:type="dcterms:W3CDTF">2024-12-31T12:25:00Z</dcterms:modified>
</cp:coreProperties>
</file>